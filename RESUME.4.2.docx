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39C" w:rsidRPr="00411EE5" w:rsidRDefault="00D70063" w:rsidP="00E5439C">
      <w:pPr>
        <w:pStyle w:val="NormalWeb"/>
        <w:spacing w:beforeAutospacing="0" w:after="0" w:afterAutospacing="0"/>
        <w:rPr>
          <w:b/>
          <w:u w:val="single"/>
        </w:rPr>
      </w:pPr>
      <w:r w:rsidRPr="00411EE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0578DCF" wp14:editId="19E836FC">
                <wp:simplePos x="0" y="0"/>
                <wp:positionH relativeFrom="page">
                  <wp:posOffset>285115</wp:posOffset>
                </wp:positionH>
                <wp:positionV relativeFrom="margin">
                  <wp:posOffset>-319405</wp:posOffset>
                </wp:positionV>
                <wp:extent cx="2995295" cy="9434195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95" cy="9434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DF9" w:rsidRPr="000345E6" w:rsidRDefault="00E31DF9" w:rsidP="00E31D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 w:rsidRPr="000345E6">
                              <w:rPr>
                                <w:b/>
                                <w:color w:val="000000"/>
                                <w:sz w:val="48"/>
                                <w:szCs w:val="48"/>
                              </w:rPr>
                              <w:t>Violet Atieno</w:t>
                            </w:r>
                          </w:p>
                          <w:p w:rsidR="00E31DF9" w:rsidRPr="000345E6" w:rsidRDefault="00CE014D" w:rsidP="00E31DF9">
                            <w:pPr>
                              <w:pStyle w:val="NormalWeb"/>
                              <w:spacing w:before="6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941E5B">
                              <w:rPr>
                                <w:b/>
                                <w:color w:val="000000" w:themeColor="text1"/>
                                <w:szCs w:val="32"/>
                              </w:rPr>
                              <w:t>Computer</w:t>
                            </w:r>
                            <w:r w:rsidR="00941E5B" w:rsidRPr="00941E5B">
                              <w:rPr>
                                <w:b/>
                                <w:color w:val="000000" w:themeColor="text1"/>
                                <w:szCs w:val="32"/>
                              </w:rPr>
                              <w:t xml:space="preserve"> Science </w:t>
                            </w:r>
                            <w:r w:rsidR="00E31DF9" w:rsidRPr="00941E5B">
                              <w:rPr>
                                <w:b/>
                                <w:color w:val="000000" w:themeColor="text1"/>
                                <w:szCs w:val="32"/>
                              </w:rPr>
                              <w:t>Undergraduate student.</w:t>
                            </w:r>
                            <w:r w:rsidR="00E31DF9" w:rsidRPr="000345E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E31DF9" w:rsidRPr="000345E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Nairobi, Kenya | </w:t>
                            </w:r>
                            <w:hyperlink r:id="rId11" w:history="1">
                              <w:r w:rsidR="00E31DF9" w:rsidRPr="000345E6">
                                <w:rPr>
                                  <w:rStyle w:val="Hyperlink"/>
                                  <w:rFonts w:eastAsiaTheme="maj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vonyango490@gmail.com</w:t>
                              </w:r>
                            </w:hyperlink>
                            <w:r w:rsidR="00E31DF9" w:rsidRPr="000345E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 </w:t>
                            </w:r>
                          </w:p>
                          <w:p w:rsidR="00E31DF9" w:rsidRPr="000345E6" w:rsidRDefault="00E31DF9" w:rsidP="00E31DF9">
                            <w:pPr>
                              <w:pStyle w:val="NormalWeb"/>
                              <w:spacing w:before="60" w:beforeAutospacing="0" w:after="0" w:afterAutospacing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345E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+254 714 314 930</w:t>
                            </w:r>
                          </w:p>
                          <w:p w:rsidR="00BE1091" w:rsidRDefault="00BE1091" w:rsidP="00E31DF9">
                            <w:pPr>
                              <w:pStyle w:val="NormalWeb"/>
                              <w:spacing w:before="60" w:beforeAutospacing="0" w:after="0" w:afterAutospacing="0"/>
                            </w:pPr>
                          </w:p>
                          <w:p w:rsidR="00BE1091" w:rsidRDefault="00BE1091" w:rsidP="00556717">
                            <w:pPr>
                              <w:pStyle w:val="ContactInf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E109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SUMMARY</w:t>
                            </w:r>
                          </w:p>
                          <w:p w:rsidR="0085317C" w:rsidRPr="0085317C" w:rsidRDefault="0085317C" w:rsidP="0085317C">
                            <w:pPr>
                              <w:pStyle w:val="ContactInf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317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Highly motivated Computer Science student with proficiency in C, C++, Python, and SQL, and hands-on experience in database and web development. Skilled in collaborative coding, leadership, and problem-solving. Seeking an internship or entry-level software role to contribute to innovative tech solutions and explore AI applications.</w:t>
                            </w:r>
                          </w:p>
                          <w:p w:rsidR="00E31DF9" w:rsidRPr="00411EE5" w:rsidRDefault="00411EE5" w:rsidP="00E31DF9">
                            <w:pPr>
                              <w:pStyle w:val="ContactInf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11EE5">
                              <w:rPr>
                                <w:b/>
                                <w:u w:val="single"/>
                              </w:rPr>
                              <w:t>TECHNICAL SKILLS</w:t>
                            </w:r>
                          </w:p>
                          <w:p w:rsidR="00E31DF9" w:rsidRPr="00BE15EC" w:rsidRDefault="00E31DF9" w:rsidP="00BE1091">
                            <w:pPr>
                              <w:pStyle w:val="ContactInfo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E15E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Programming: C (Proficient), C++ (Proficient), Python (Proficient)</w:t>
                            </w:r>
                          </w:p>
                          <w:p w:rsidR="00E31DF9" w:rsidRPr="00BE15EC" w:rsidRDefault="00E31DF9" w:rsidP="00BE1091">
                            <w:pPr>
                              <w:pStyle w:val="ContactInfo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E15E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Database: SQL (Proficient), Oracle DBMS (Proficient)</w:t>
                            </w:r>
                          </w:p>
                          <w:p w:rsidR="00E31DF9" w:rsidRPr="00BE15EC" w:rsidRDefault="00E31DF9" w:rsidP="00BE1091">
                            <w:pPr>
                              <w:pStyle w:val="ContactInfo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E15E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Development: Collaborative Coding, Debugging, HTML, CSS, JavaScript, Flask</w:t>
                            </w:r>
                          </w:p>
                          <w:p w:rsidR="00E31DF9" w:rsidRPr="00411EE5" w:rsidRDefault="00411EE5" w:rsidP="00E31D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u w:val="single"/>
                              </w:rPr>
                            </w:pPr>
                            <w:r w:rsidRPr="00411EE5">
                              <w:rPr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SOFT SKILLS</w:t>
                            </w:r>
                          </w:p>
                          <w:p w:rsidR="00E31DF9" w:rsidRPr="00BE1091" w:rsidRDefault="00E31DF9" w:rsidP="00BE109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BE1091">
                              <w:rPr>
                                <w:color w:val="000000"/>
                                <w:sz w:val="20"/>
                                <w:szCs w:val="20"/>
                              </w:rPr>
                              <w:t>Communication.</w:t>
                            </w:r>
                          </w:p>
                          <w:p w:rsidR="00E31DF9" w:rsidRPr="00BE1091" w:rsidRDefault="00E31DF9" w:rsidP="00BE109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BE1091">
                              <w:rPr>
                                <w:color w:val="000000"/>
                                <w:sz w:val="20"/>
                                <w:szCs w:val="20"/>
                              </w:rPr>
                              <w:t>Teamwork &amp; Collaboratio</w:t>
                            </w:r>
                            <w:r w:rsidR="000345E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n </w:t>
                            </w:r>
                          </w:p>
                          <w:p w:rsidR="00E31DF9" w:rsidRPr="00BE1091" w:rsidRDefault="00E31DF9" w:rsidP="00BE109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BE1091">
                              <w:rPr>
                                <w:color w:val="000000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  <w:p w:rsidR="00E31DF9" w:rsidRPr="00BE1091" w:rsidRDefault="00E31DF9" w:rsidP="00BE109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BE1091">
                              <w:rPr>
                                <w:color w:val="000000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:rsidR="00E31DF9" w:rsidRPr="00BE1091" w:rsidRDefault="00E31DF9" w:rsidP="00BE109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BE1091">
                              <w:rPr>
                                <w:color w:val="000000"/>
                                <w:sz w:val="20"/>
                                <w:szCs w:val="20"/>
                              </w:rPr>
                              <w:t>Problem-Solving</w:t>
                            </w:r>
                          </w:p>
                          <w:p w:rsidR="00E31DF9" w:rsidRPr="00BE1091" w:rsidRDefault="00E31DF9" w:rsidP="00BE109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BE1091">
                              <w:rPr>
                                <w:color w:val="000000"/>
                                <w:sz w:val="20"/>
                                <w:szCs w:val="20"/>
                              </w:rPr>
                              <w:t>Organizational Skills</w:t>
                            </w:r>
                          </w:p>
                          <w:p w:rsidR="00E31DF9" w:rsidRPr="00BE1091" w:rsidRDefault="00E31DF9" w:rsidP="00BE109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BE1091">
                              <w:rPr>
                                <w:color w:val="000000"/>
                                <w:sz w:val="20"/>
                                <w:szCs w:val="20"/>
                              </w:rPr>
                              <w:t>Professionalism</w:t>
                            </w:r>
                          </w:p>
                          <w:p w:rsidR="00E31DF9" w:rsidRPr="00BE1091" w:rsidRDefault="00E31DF9" w:rsidP="00E31DF9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b/>
                                <w:u w:val="single"/>
                              </w:rPr>
                            </w:pPr>
                            <w:r w:rsidRPr="00BE1091">
                              <w:rPr>
                                <w:b/>
                                <w:color w:val="000000"/>
                                <w:u w:val="single"/>
                              </w:rPr>
                              <w:t>CERTIFICATIONS</w:t>
                            </w:r>
                          </w:p>
                          <w:p w:rsidR="00E31DF9" w:rsidRPr="00BE1091" w:rsidRDefault="00E31DF9" w:rsidP="00BE1091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240" w:beforeAutospacing="0" w:after="24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BE1091">
                              <w:rPr>
                                <w:color w:val="000000"/>
                                <w:sz w:val="20"/>
                                <w:szCs w:val="20"/>
                              </w:rPr>
                              <w:t>AWS Skill Center: Becoming a Cloud Practitioner | Mar 2025</w:t>
                            </w:r>
                          </w:p>
                          <w:p w:rsidR="00BE1091" w:rsidRPr="00BE1091" w:rsidRDefault="00E31DF9" w:rsidP="00BE1091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240" w:beforeAutospacing="0" w:after="0" w:afterAutospacing="0"/>
                              <w:textAlignment w:val="baseline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E1091">
                              <w:rPr>
                                <w:color w:val="000000"/>
                                <w:sz w:val="20"/>
                                <w:szCs w:val="20"/>
                              </w:rPr>
                              <w:t>IBM: Introduction to Machine Learning | Jan 2025</w:t>
                            </w:r>
                          </w:p>
                          <w:p w:rsidR="00557A4A" w:rsidRPr="00BE15EC" w:rsidRDefault="00BE1091" w:rsidP="00BE1091">
                            <w:pPr>
                              <w:pStyle w:val="NormalWeb"/>
                              <w:spacing w:before="240" w:beforeAutospacing="0" w:after="0" w:afterAutospacing="0"/>
                              <w:textAlignment w:val="baseline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E1091">
                              <w:rPr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LANGUAGES</w:t>
                            </w:r>
                          </w:p>
                          <w:p w:rsidR="00557A4A" w:rsidRPr="00557A4A" w:rsidRDefault="00557A4A" w:rsidP="00557A4A">
                            <w:pPr>
                              <w:numPr>
                                <w:ilvl w:val="0"/>
                                <w:numId w:val="5"/>
                              </w:numPr>
                              <w:spacing w:after="24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57A4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English: Fluent (Full Professional Proficiency)</w:t>
                            </w:r>
                          </w:p>
                          <w:p w:rsidR="00557A4A" w:rsidRPr="00557A4A" w:rsidRDefault="00557A4A" w:rsidP="00557A4A">
                            <w:pPr>
                              <w:numPr>
                                <w:ilvl w:val="0"/>
                                <w:numId w:val="5"/>
                              </w:numPr>
                              <w:spacing w:before="240"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57A4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Spanish: A2 (Professional Working Proficiency)</w:t>
                            </w:r>
                          </w:p>
                          <w:p w:rsidR="00E31DF9" w:rsidRPr="000345E6" w:rsidRDefault="00E31DF9" w:rsidP="00E31DF9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26183F" w:rsidRPr="000345E6" w:rsidRDefault="0026183F" w:rsidP="0026183F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345E6">
                              <w:rPr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REFERENCES</w:t>
                            </w:r>
                          </w:p>
                          <w:p w:rsidR="0026183F" w:rsidRPr="00557A4A" w:rsidRDefault="0026183F" w:rsidP="0026183F">
                            <w:pPr>
                              <w:numPr>
                                <w:ilvl w:val="0"/>
                                <w:numId w:val="6"/>
                              </w:numPr>
                              <w:spacing w:before="240"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57A4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Prof. Wagacha, University of Nairobi | </w:t>
                            </w:r>
                            <w:hyperlink r:id="rId12" w:history="1">
                              <w:r w:rsidRPr="00BE15EC">
                                <w:rPr>
                                  <w:rFonts w:ascii="Times New Roman" w:eastAsia="Times New Roman" w:hAnsi="Times New Roman" w:cs="Times New Roman"/>
                                  <w:color w:val="1155CC"/>
                                  <w:sz w:val="20"/>
                                  <w:szCs w:val="20"/>
                                  <w:u w:val="single"/>
                                </w:rPr>
                                <w:t>waiganjo@uonbi.ac.ke</w:t>
                              </w:r>
                            </w:hyperlink>
                          </w:p>
                          <w:p w:rsidR="0026183F" w:rsidRPr="00557A4A" w:rsidRDefault="0026183F" w:rsidP="0026183F">
                            <w:pPr>
                              <w:numPr>
                                <w:ilvl w:val="0"/>
                                <w:numId w:val="6"/>
                              </w:numPr>
                              <w:spacing w:after="24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57A4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Prof. Moturi, University of Nairobi | </w:t>
                            </w:r>
                            <w:hyperlink r:id="rId13" w:history="1">
                              <w:r w:rsidRPr="00BE15EC">
                                <w:rPr>
                                  <w:rFonts w:ascii="Times New Roman" w:eastAsia="Times New Roman" w:hAnsi="Times New Roman" w:cs="Times New Roman"/>
                                  <w:color w:val="1155CC"/>
                                  <w:sz w:val="20"/>
                                  <w:szCs w:val="20"/>
                                  <w:u w:val="single"/>
                                </w:rPr>
                                <w:t>moturi@uonbi.ac.ke</w:t>
                              </w:r>
                            </w:hyperlink>
                          </w:p>
                          <w:p w:rsidR="0026183F" w:rsidRPr="00557A4A" w:rsidRDefault="0026183F" w:rsidP="0026183F">
                            <w:pPr>
                              <w:numPr>
                                <w:ilvl w:val="0"/>
                                <w:numId w:val="6"/>
                              </w:numPr>
                              <w:spacing w:before="240" w:after="24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57A4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Mr. Kalunda, Rotary | mwangangineville@gmail.com</w:t>
                            </w:r>
                          </w:p>
                          <w:p w:rsidR="00D4187F" w:rsidRDefault="00D4187F" w:rsidP="00D4187F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78D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22.45pt;margin-top:-25.15pt;width:235.85pt;height:742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" filled="f" stroked="f">
                <v:textbox inset="0,0,0,0">
                  <w:txbxContent>
                    <w:p w:rsidR="00E31DF9" w:rsidRPr="000345E6" w:rsidRDefault="00E31DF9" w:rsidP="00E31DF9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0345E6">
                        <w:rPr>
                          <w:b/>
                          <w:color w:val="000000"/>
                          <w:sz w:val="48"/>
                          <w:szCs w:val="48"/>
                        </w:rPr>
                        <w:t>Violet Atieno</w:t>
                      </w:r>
                    </w:p>
                    <w:p w:rsidR="00E31DF9" w:rsidRPr="000345E6" w:rsidRDefault="00CE014D" w:rsidP="00E31DF9">
                      <w:pPr>
                        <w:pStyle w:val="NormalWeb"/>
                        <w:spacing w:before="60" w:beforeAutospacing="0" w:after="0" w:afterAutospacing="0"/>
                        <w:rPr>
                          <w:color w:val="000000" w:themeColor="text1"/>
                        </w:rPr>
                      </w:pPr>
                      <w:r w:rsidRPr="00941E5B">
                        <w:rPr>
                          <w:b/>
                          <w:color w:val="000000" w:themeColor="text1"/>
                          <w:szCs w:val="32"/>
                        </w:rPr>
                        <w:t>Computer</w:t>
                      </w:r>
                      <w:r w:rsidR="00941E5B" w:rsidRPr="00941E5B">
                        <w:rPr>
                          <w:b/>
                          <w:color w:val="000000" w:themeColor="text1"/>
                          <w:szCs w:val="32"/>
                        </w:rPr>
                        <w:t xml:space="preserve"> Science </w:t>
                      </w:r>
                      <w:r w:rsidR="00E31DF9" w:rsidRPr="00941E5B">
                        <w:rPr>
                          <w:b/>
                          <w:color w:val="000000" w:themeColor="text1"/>
                          <w:szCs w:val="32"/>
                        </w:rPr>
                        <w:t>Undergraduate student.</w:t>
                      </w:r>
                      <w:r w:rsidR="00E31DF9" w:rsidRPr="000345E6">
                        <w:rPr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E31DF9" w:rsidRPr="000345E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Nairobi, Kenya | </w:t>
                      </w:r>
                      <w:hyperlink r:id="rId14" w:history="1">
                        <w:r w:rsidR="00E31DF9" w:rsidRPr="000345E6">
                          <w:rPr>
                            <w:rStyle w:val="Hyperlink"/>
                            <w:rFonts w:eastAsiaTheme="majorEastAsia"/>
                            <w:color w:val="000000" w:themeColor="text1"/>
                            <w:sz w:val="20"/>
                            <w:szCs w:val="20"/>
                          </w:rPr>
                          <w:t>vonyango490@gmail.com</w:t>
                        </w:r>
                      </w:hyperlink>
                      <w:r w:rsidR="00E31DF9" w:rsidRPr="000345E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| </w:t>
                      </w:r>
                    </w:p>
                    <w:p w:rsidR="00E31DF9" w:rsidRPr="000345E6" w:rsidRDefault="00E31DF9" w:rsidP="00E31DF9">
                      <w:pPr>
                        <w:pStyle w:val="NormalWeb"/>
                        <w:spacing w:before="60" w:beforeAutospacing="0" w:after="0" w:afterAutospacing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345E6">
                        <w:rPr>
                          <w:color w:val="000000" w:themeColor="text1"/>
                          <w:sz w:val="20"/>
                          <w:szCs w:val="20"/>
                        </w:rPr>
                        <w:t>+254 714 314 930</w:t>
                      </w:r>
                    </w:p>
                    <w:p w:rsidR="00BE1091" w:rsidRDefault="00BE1091" w:rsidP="00E31DF9">
                      <w:pPr>
                        <w:pStyle w:val="NormalWeb"/>
                        <w:spacing w:before="60" w:beforeAutospacing="0" w:after="0" w:afterAutospacing="0"/>
                      </w:pPr>
                    </w:p>
                    <w:p w:rsidR="00BE1091" w:rsidRDefault="00BE1091" w:rsidP="00556717">
                      <w:pPr>
                        <w:pStyle w:val="ContactInfo"/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BE1091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SUMMARY</w:t>
                      </w:r>
                    </w:p>
                    <w:p w:rsidR="0085317C" w:rsidRPr="0085317C" w:rsidRDefault="0085317C" w:rsidP="0085317C">
                      <w:pPr>
                        <w:pStyle w:val="ContactInf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85317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Highly motivated Computer Science student with proficiency in C, C++, Python, and SQL, and hands-on experience in database and web development. Skilled in collaborative coding, leadership, and problem-solving. Seeking an internship or entry-level software role to contribute to innovative tech solutions and explore AI applications.</w:t>
                      </w:r>
                    </w:p>
                    <w:p w:rsidR="00E31DF9" w:rsidRPr="00411EE5" w:rsidRDefault="00411EE5" w:rsidP="00E31DF9">
                      <w:pPr>
                        <w:pStyle w:val="ContactInfo"/>
                        <w:rPr>
                          <w:b/>
                          <w:bCs/>
                          <w:u w:val="single"/>
                        </w:rPr>
                      </w:pPr>
                      <w:r w:rsidRPr="00411EE5">
                        <w:rPr>
                          <w:b/>
                          <w:u w:val="single"/>
                        </w:rPr>
                        <w:t>TECHNICAL SKILLS</w:t>
                      </w:r>
                    </w:p>
                    <w:p w:rsidR="00E31DF9" w:rsidRPr="00BE15EC" w:rsidRDefault="00E31DF9" w:rsidP="00BE1091">
                      <w:pPr>
                        <w:pStyle w:val="ContactInfo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E15E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Programming: C (Proficient), C++ (Proficient), Python (Proficient)</w:t>
                      </w:r>
                    </w:p>
                    <w:p w:rsidR="00E31DF9" w:rsidRPr="00BE15EC" w:rsidRDefault="00E31DF9" w:rsidP="00BE1091">
                      <w:pPr>
                        <w:pStyle w:val="ContactInfo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E15E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Database: SQL (Proficient), Oracle DBMS (Proficient)</w:t>
                      </w:r>
                    </w:p>
                    <w:p w:rsidR="00E31DF9" w:rsidRPr="00BE15EC" w:rsidRDefault="00E31DF9" w:rsidP="00BE1091">
                      <w:pPr>
                        <w:pStyle w:val="ContactInfo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E15E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Development: Collaborative Coding, Debugging, HTML, CSS, JavaScript, Flask</w:t>
                      </w:r>
                    </w:p>
                    <w:p w:rsidR="00E31DF9" w:rsidRPr="00411EE5" w:rsidRDefault="00411EE5" w:rsidP="00E31DF9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u w:val="single"/>
                        </w:rPr>
                      </w:pPr>
                      <w:r w:rsidRPr="00411EE5">
                        <w:rPr>
                          <w:b/>
                          <w:color w:val="000000"/>
                          <w:sz w:val="22"/>
                          <w:szCs w:val="22"/>
                          <w:u w:val="single"/>
                        </w:rPr>
                        <w:t>SOFT SKILLS</w:t>
                      </w:r>
                    </w:p>
                    <w:p w:rsidR="00E31DF9" w:rsidRPr="00BE1091" w:rsidRDefault="00E31DF9" w:rsidP="00BE109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BE1091">
                        <w:rPr>
                          <w:color w:val="000000"/>
                          <w:sz w:val="20"/>
                          <w:szCs w:val="20"/>
                        </w:rPr>
                        <w:t>Communication.</w:t>
                      </w:r>
                    </w:p>
                    <w:p w:rsidR="00E31DF9" w:rsidRPr="00BE1091" w:rsidRDefault="00E31DF9" w:rsidP="00BE109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BE1091">
                        <w:rPr>
                          <w:color w:val="000000"/>
                          <w:sz w:val="20"/>
                          <w:szCs w:val="20"/>
                        </w:rPr>
                        <w:t>Teamwork &amp; Collaboratio</w:t>
                      </w:r>
                      <w:r w:rsidR="000345E6">
                        <w:rPr>
                          <w:color w:val="000000"/>
                          <w:sz w:val="20"/>
                          <w:szCs w:val="20"/>
                        </w:rPr>
                        <w:t xml:space="preserve">n </w:t>
                      </w:r>
                    </w:p>
                    <w:p w:rsidR="00E31DF9" w:rsidRPr="00BE1091" w:rsidRDefault="00E31DF9" w:rsidP="00BE109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BE1091">
                        <w:rPr>
                          <w:color w:val="000000"/>
                          <w:sz w:val="20"/>
                          <w:szCs w:val="20"/>
                        </w:rPr>
                        <w:t>Leadership</w:t>
                      </w:r>
                    </w:p>
                    <w:p w:rsidR="00E31DF9" w:rsidRPr="00BE1091" w:rsidRDefault="00E31DF9" w:rsidP="00BE109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BE1091">
                        <w:rPr>
                          <w:color w:val="000000"/>
                          <w:sz w:val="20"/>
                          <w:szCs w:val="20"/>
                        </w:rPr>
                        <w:t>Time Management</w:t>
                      </w:r>
                    </w:p>
                    <w:p w:rsidR="00E31DF9" w:rsidRPr="00BE1091" w:rsidRDefault="00E31DF9" w:rsidP="00BE109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BE1091">
                        <w:rPr>
                          <w:color w:val="000000"/>
                          <w:sz w:val="20"/>
                          <w:szCs w:val="20"/>
                        </w:rPr>
                        <w:t>Problem-Solving</w:t>
                      </w:r>
                    </w:p>
                    <w:p w:rsidR="00E31DF9" w:rsidRPr="00BE1091" w:rsidRDefault="00E31DF9" w:rsidP="00BE109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BE1091">
                        <w:rPr>
                          <w:color w:val="000000"/>
                          <w:sz w:val="20"/>
                          <w:szCs w:val="20"/>
                        </w:rPr>
                        <w:t>Organizational Skills</w:t>
                      </w:r>
                    </w:p>
                    <w:p w:rsidR="00E31DF9" w:rsidRPr="00BE1091" w:rsidRDefault="00E31DF9" w:rsidP="00BE109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BE1091">
                        <w:rPr>
                          <w:color w:val="000000"/>
                          <w:sz w:val="20"/>
                          <w:szCs w:val="20"/>
                        </w:rPr>
                        <w:t>Professionalism</w:t>
                      </w:r>
                    </w:p>
                    <w:p w:rsidR="00E31DF9" w:rsidRPr="00BE1091" w:rsidRDefault="00E31DF9" w:rsidP="00E31DF9">
                      <w:pPr>
                        <w:pStyle w:val="NormalWeb"/>
                        <w:spacing w:before="240" w:beforeAutospacing="0" w:after="240" w:afterAutospacing="0"/>
                        <w:rPr>
                          <w:b/>
                          <w:u w:val="single"/>
                        </w:rPr>
                      </w:pPr>
                      <w:r w:rsidRPr="00BE1091">
                        <w:rPr>
                          <w:b/>
                          <w:color w:val="000000"/>
                          <w:u w:val="single"/>
                        </w:rPr>
                        <w:t>CERTIFICATIONS</w:t>
                      </w:r>
                    </w:p>
                    <w:p w:rsidR="00E31DF9" w:rsidRPr="00BE1091" w:rsidRDefault="00E31DF9" w:rsidP="00BE1091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240" w:beforeAutospacing="0" w:after="240" w:afterAutospacing="0"/>
                        <w:rPr>
                          <w:sz w:val="20"/>
                          <w:szCs w:val="20"/>
                        </w:rPr>
                      </w:pPr>
                      <w:r w:rsidRPr="00BE1091">
                        <w:rPr>
                          <w:color w:val="000000"/>
                          <w:sz w:val="20"/>
                          <w:szCs w:val="20"/>
                        </w:rPr>
                        <w:t>AWS Skill Center: Becoming a Cloud Practitioner | Mar 2025</w:t>
                      </w:r>
                    </w:p>
                    <w:p w:rsidR="00BE1091" w:rsidRPr="00BE1091" w:rsidRDefault="00E31DF9" w:rsidP="00BE1091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240" w:beforeAutospacing="0" w:after="0" w:afterAutospacing="0"/>
                        <w:textAlignment w:val="baseline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BE1091">
                        <w:rPr>
                          <w:color w:val="000000"/>
                          <w:sz w:val="20"/>
                          <w:szCs w:val="20"/>
                        </w:rPr>
                        <w:t>IBM: Introduction to Machine Learning | Jan 2025</w:t>
                      </w:r>
                    </w:p>
                    <w:p w:rsidR="00557A4A" w:rsidRPr="00BE15EC" w:rsidRDefault="00BE1091" w:rsidP="00BE1091">
                      <w:pPr>
                        <w:pStyle w:val="NormalWeb"/>
                        <w:spacing w:before="240" w:beforeAutospacing="0" w:after="0" w:afterAutospacing="0"/>
                        <w:textAlignment w:val="baseline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BE1091">
                        <w:rPr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LANGUAGES</w:t>
                      </w:r>
                    </w:p>
                    <w:p w:rsidR="00557A4A" w:rsidRPr="00557A4A" w:rsidRDefault="00557A4A" w:rsidP="00557A4A">
                      <w:pPr>
                        <w:numPr>
                          <w:ilvl w:val="0"/>
                          <w:numId w:val="5"/>
                        </w:numPr>
                        <w:spacing w:after="24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57A4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English: Fluent (Full Professional Proficiency)</w:t>
                      </w:r>
                    </w:p>
                    <w:p w:rsidR="00557A4A" w:rsidRPr="00557A4A" w:rsidRDefault="00557A4A" w:rsidP="00557A4A">
                      <w:pPr>
                        <w:numPr>
                          <w:ilvl w:val="0"/>
                          <w:numId w:val="5"/>
                        </w:numPr>
                        <w:spacing w:before="240"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57A4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Spanish: A2 (Professional Working Proficiency)</w:t>
                      </w:r>
                    </w:p>
                    <w:p w:rsidR="00E31DF9" w:rsidRPr="000345E6" w:rsidRDefault="00E31DF9" w:rsidP="00E31DF9">
                      <w:pPr>
                        <w:pStyle w:val="NormalWeb"/>
                        <w:spacing w:before="240" w:beforeAutospacing="0" w:after="240" w:afterAutospacing="0"/>
                        <w:rPr>
                          <w:b/>
                          <w:u w:val="single"/>
                        </w:rPr>
                      </w:pPr>
                    </w:p>
                    <w:p w:rsidR="0026183F" w:rsidRPr="000345E6" w:rsidRDefault="0026183F" w:rsidP="0026183F">
                      <w:pPr>
                        <w:pStyle w:val="NormalWeb"/>
                        <w:spacing w:before="240" w:beforeAutospacing="0" w:after="240" w:afterAutospacing="0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0345E6">
                        <w:rPr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REFERENCES</w:t>
                      </w:r>
                    </w:p>
                    <w:p w:rsidR="0026183F" w:rsidRPr="00557A4A" w:rsidRDefault="0026183F" w:rsidP="0026183F">
                      <w:pPr>
                        <w:numPr>
                          <w:ilvl w:val="0"/>
                          <w:numId w:val="6"/>
                        </w:numPr>
                        <w:spacing w:before="240"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57A4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Prof. Wagacha, University of Nairobi | </w:t>
                      </w:r>
                      <w:hyperlink r:id="rId15" w:history="1">
                        <w:r w:rsidRPr="00BE15EC">
                          <w:rPr>
                            <w:rFonts w:ascii="Times New Roman" w:eastAsia="Times New Roman" w:hAnsi="Times New Roman" w:cs="Times New Roman"/>
                            <w:color w:val="1155CC"/>
                            <w:sz w:val="20"/>
                            <w:szCs w:val="20"/>
                            <w:u w:val="single"/>
                          </w:rPr>
                          <w:t>waiganjo@uonbi.ac.ke</w:t>
                        </w:r>
                      </w:hyperlink>
                    </w:p>
                    <w:p w:rsidR="0026183F" w:rsidRPr="00557A4A" w:rsidRDefault="0026183F" w:rsidP="0026183F">
                      <w:pPr>
                        <w:numPr>
                          <w:ilvl w:val="0"/>
                          <w:numId w:val="6"/>
                        </w:numPr>
                        <w:spacing w:after="24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57A4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Prof. Moturi, University of Nairobi | </w:t>
                      </w:r>
                      <w:hyperlink r:id="rId16" w:history="1">
                        <w:r w:rsidRPr="00BE15EC">
                          <w:rPr>
                            <w:rFonts w:ascii="Times New Roman" w:eastAsia="Times New Roman" w:hAnsi="Times New Roman" w:cs="Times New Roman"/>
                            <w:color w:val="1155CC"/>
                            <w:sz w:val="20"/>
                            <w:szCs w:val="20"/>
                            <w:u w:val="single"/>
                          </w:rPr>
                          <w:t>moturi@uonbi.ac.ke</w:t>
                        </w:r>
                      </w:hyperlink>
                    </w:p>
                    <w:p w:rsidR="0026183F" w:rsidRPr="00557A4A" w:rsidRDefault="0026183F" w:rsidP="0026183F">
                      <w:pPr>
                        <w:numPr>
                          <w:ilvl w:val="0"/>
                          <w:numId w:val="6"/>
                        </w:numPr>
                        <w:spacing w:before="240" w:after="24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557A4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Mr. Kalunda, Rotary | mwangangineville@gmail.com</w:t>
                      </w:r>
                    </w:p>
                    <w:p w:rsidR="00D4187F" w:rsidRDefault="00D4187F" w:rsidP="00D4187F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336B16">
        <w:rPr>
          <w:b/>
          <w:u w:val="single"/>
        </w:rPr>
        <w:t xml:space="preserve">ACADEMIC </w:t>
      </w:r>
      <w:bookmarkStart w:id="0" w:name="_GoBack"/>
      <w:bookmarkEnd w:id="0"/>
      <w:r w:rsidR="006E04BE" w:rsidRPr="00411EE5">
        <w:rPr>
          <w:b/>
          <w:u w:val="single"/>
        </w:rPr>
        <w:t>PROJECTS</w:t>
      </w:r>
    </w:p>
    <w:p w:rsidR="00E5439C" w:rsidRPr="00376C5B" w:rsidRDefault="00E5439C" w:rsidP="00E5439C">
      <w:pPr>
        <w:pStyle w:val="NormalWeb"/>
        <w:spacing w:beforeAutospacing="0" w:after="0" w:afterAutospacing="0"/>
        <w:rPr>
          <w:b/>
        </w:rPr>
      </w:pPr>
      <w:r w:rsidRPr="00376C5B">
        <w:rPr>
          <w:b/>
          <w:color w:val="000000"/>
          <w:sz w:val="20"/>
          <w:szCs w:val="20"/>
        </w:rPr>
        <w:t>Newspaper Advertisement Database | Oracle DBMS</w:t>
      </w:r>
    </w:p>
    <w:p w:rsidR="00E5439C" w:rsidRPr="00E5439C" w:rsidRDefault="00E5439C" w:rsidP="00E5439C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5439C">
        <w:rPr>
          <w:rFonts w:ascii="Times New Roman" w:eastAsia="Times New Roman" w:hAnsi="Times New Roman" w:cs="Times New Roman"/>
          <w:color w:val="000000"/>
          <w:sz w:val="20"/>
          <w:szCs w:val="20"/>
        </w:rPr>
        <w:t>Designed a relational database schema for a newspaper ad agency, managing client, advertisement, and billing data.</w:t>
      </w:r>
    </w:p>
    <w:p w:rsidR="00E5439C" w:rsidRPr="00E5439C" w:rsidRDefault="00E5439C" w:rsidP="00E5439C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5439C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SQL queries and stored procedures to enhance data retrieval, integrity, and accessibility.</w:t>
      </w:r>
    </w:p>
    <w:p w:rsidR="00E5439C" w:rsidRPr="00E5439C" w:rsidRDefault="00E5439C" w:rsidP="00E5439C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 w:rsidRPr="00E5439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Newspaper Advertisement Agency Website | Apr 2025–May 2025</w:t>
      </w:r>
    </w:p>
    <w:p w:rsidR="00E5439C" w:rsidRPr="00E5439C" w:rsidRDefault="00E5439C" w:rsidP="00E5439C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5439C">
        <w:rPr>
          <w:rFonts w:ascii="Times New Roman" w:eastAsia="Times New Roman" w:hAnsi="Times New Roman" w:cs="Times New Roman"/>
          <w:color w:val="000000"/>
          <w:sz w:val="20"/>
          <w:szCs w:val="20"/>
        </w:rPr>
        <w:t>Built a responsive front-end website using HTML, CSS, JavaScript, and Python with Flask, integrated with an Oracle database.</w:t>
      </w:r>
    </w:p>
    <w:p w:rsidR="00D4187F" w:rsidRPr="00557A4A" w:rsidRDefault="00E5439C" w:rsidP="00E5439C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Times New Roman" w:hAnsi="Times New Roman" w:cs="Times New Roman"/>
        </w:rPr>
      </w:pPr>
      <w:r w:rsidRPr="00E5439C"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a team to streamline advertisement booking through real-time data submission and retrieval.</w:t>
      </w:r>
    </w:p>
    <w:sdt>
      <w:sdtPr>
        <w:rPr>
          <w:rFonts w:ascii="Times New Roman" w:hAnsi="Times New Roman" w:cs="Times New Roman"/>
        </w:rPr>
        <w:id w:val="1745452497"/>
        <w:placeholder>
          <w:docPart w:val="CD30E8A7CC664E3BBD9C63D1E17AB21D"/>
        </w:placeholder>
        <w:temporary/>
        <w:showingPlcHdr/>
        <w15:appearance w15:val="hidden"/>
      </w:sdtPr>
      <w:sdtEndPr/>
      <w:sdtContent>
        <w:p w:rsidR="00D70063" w:rsidRPr="00557A4A" w:rsidRDefault="00D70063" w:rsidP="00D70063">
          <w:pPr>
            <w:pStyle w:val="Heading3"/>
            <w:rPr>
              <w:rFonts w:ascii="Times New Roman" w:hAnsi="Times New Roman" w:cs="Times New Roman"/>
            </w:rPr>
          </w:pPr>
          <w:r w:rsidRPr="00411EE5">
            <w:rPr>
              <w:rFonts w:ascii="Times New Roman" w:hAnsi="Times New Roman" w:cs="Times New Roman"/>
              <w:b/>
              <w:color w:val="000000" w:themeColor="text1"/>
              <w:sz w:val="24"/>
              <w:u w:val="single"/>
            </w:rPr>
            <w:t>Education</w:t>
          </w:r>
        </w:p>
      </w:sdtContent>
    </w:sdt>
    <w:p w:rsidR="00411EE5" w:rsidRPr="000345E6" w:rsidRDefault="000238EE" w:rsidP="000238EE">
      <w:pPr>
        <w:pStyle w:val="NormalWeb"/>
        <w:spacing w:before="240" w:beforeAutospacing="0" w:after="240" w:afterAutospacing="0"/>
        <w:rPr>
          <w:b/>
          <w:color w:val="000000"/>
          <w:sz w:val="20"/>
          <w:szCs w:val="20"/>
        </w:rPr>
      </w:pPr>
      <w:r w:rsidRPr="000345E6">
        <w:rPr>
          <w:b/>
          <w:color w:val="000000"/>
          <w:sz w:val="20"/>
          <w:szCs w:val="20"/>
        </w:rPr>
        <w:t>BACHELOR OF SCIENCE IN COMPUTER SCIENCE</w:t>
      </w:r>
    </w:p>
    <w:p w:rsidR="000238EE" w:rsidRPr="00557A4A" w:rsidRDefault="000238EE" w:rsidP="000238EE">
      <w:pPr>
        <w:pStyle w:val="NormalWeb"/>
        <w:spacing w:before="240" w:beforeAutospacing="0" w:after="240" w:afterAutospacing="0"/>
      </w:pPr>
      <w:r w:rsidRPr="00557A4A">
        <w:rPr>
          <w:color w:val="000000"/>
          <w:sz w:val="20"/>
          <w:szCs w:val="20"/>
        </w:rPr>
        <w:t>University of Nairobi, Nairobi | Expected Graduation:202</w:t>
      </w:r>
      <w:r w:rsidR="00336B16">
        <w:rPr>
          <w:color w:val="000000"/>
          <w:sz w:val="20"/>
          <w:szCs w:val="20"/>
        </w:rPr>
        <w:t>8</w:t>
      </w:r>
    </w:p>
    <w:p w:rsidR="000238EE" w:rsidRPr="000345E6" w:rsidRDefault="000238EE" w:rsidP="000238EE">
      <w:pPr>
        <w:pStyle w:val="NormalWeb"/>
        <w:spacing w:before="240" w:beforeAutospacing="0" w:after="240" w:afterAutospacing="0"/>
        <w:rPr>
          <w:b/>
        </w:rPr>
      </w:pPr>
      <w:r w:rsidRPr="000345E6">
        <w:rPr>
          <w:b/>
          <w:color w:val="000000"/>
          <w:sz w:val="20"/>
          <w:szCs w:val="20"/>
        </w:rPr>
        <w:t>Kenya Certificate of Secondary Education (KCSE)</w:t>
      </w:r>
    </w:p>
    <w:p w:rsidR="000238EE" w:rsidRPr="00557A4A" w:rsidRDefault="000238EE" w:rsidP="000238EE">
      <w:pPr>
        <w:pStyle w:val="NormalWeb"/>
        <w:spacing w:before="240" w:beforeAutospacing="0" w:after="240" w:afterAutospacing="0"/>
      </w:pPr>
      <w:r w:rsidRPr="00557A4A">
        <w:rPr>
          <w:color w:val="000000"/>
          <w:sz w:val="20"/>
          <w:szCs w:val="20"/>
        </w:rPr>
        <w:t>Butere Girls High School, Kakamega | 2020–2023 | A Grade, 83 Points</w:t>
      </w:r>
    </w:p>
    <w:p w:rsidR="000238EE" w:rsidRPr="000345E6" w:rsidRDefault="00336B16" w:rsidP="000238EE">
      <w:pPr>
        <w:pStyle w:val="NormalWeb"/>
        <w:spacing w:before="240" w:beforeAutospacing="0" w:after="240" w:afterAutospacing="0"/>
        <w:rPr>
          <w:b/>
        </w:rPr>
      </w:pPr>
      <w:r>
        <w:rPr>
          <w:b/>
          <w:color w:val="000000"/>
          <w:sz w:val="20"/>
          <w:szCs w:val="20"/>
        </w:rPr>
        <w:t xml:space="preserve">Kenya Certificate of Primary </w:t>
      </w:r>
      <w:proofErr w:type="gramStart"/>
      <w:r>
        <w:rPr>
          <w:b/>
          <w:color w:val="000000"/>
          <w:sz w:val="20"/>
          <w:szCs w:val="20"/>
        </w:rPr>
        <w:t>Education(</w:t>
      </w:r>
      <w:proofErr w:type="gramEnd"/>
      <w:r>
        <w:rPr>
          <w:b/>
          <w:color w:val="000000"/>
          <w:sz w:val="20"/>
          <w:szCs w:val="20"/>
        </w:rPr>
        <w:t>KCPE) Grade A(400 marks)</w:t>
      </w:r>
    </w:p>
    <w:p w:rsidR="00556717" w:rsidRPr="00557A4A" w:rsidRDefault="000238EE" w:rsidP="006E04BE">
      <w:pPr>
        <w:pStyle w:val="NormalWeb"/>
        <w:spacing w:before="240" w:beforeAutospacing="0" w:after="240" w:afterAutospacing="0"/>
      </w:pPr>
      <w:r w:rsidRPr="00557A4A">
        <w:rPr>
          <w:color w:val="000000"/>
          <w:sz w:val="20"/>
          <w:szCs w:val="20"/>
        </w:rPr>
        <w:t>Blessed Pavel Primary School, Nairobi | 2009–2019</w:t>
      </w:r>
    </w:p>
    <w:p w:rsidR="00E5439C" w:rsidRPr="00E5439C" w:rsidRDefault="00E5439C" w:rsidP="00E5439C">
      <w:pPr>
        <w:spacing w:before="120"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E5439C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LEADERSHIP &amp; VOLUNTEER EXPERIENCE</w:t>
      </w:r>
    </w:p>
    <w:p w:rsidR="00E5439C" w:rsidRPr="00E5439C" w:rsidRDefault="00E5439C" w:rsidP="00E5439C">
      <w:pPr>
        <w:spacing w:before="120" w:after="0" w:line="240" w:lineRule="auto"/>
        <w:rPr>
          <w:rFonts w:ascii="Times New Roman" w:eastAsia="Times New Roman" w:hAnsi="Times New Roman" w:cs="Times New Roman"/>
          <w:b/>
        </w:rPr>
      </w:pPr>
      <w:r w:rsidRPr="00E5439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Class President</w:t>
      </w:r>
    </w:p>
    <w:p w:rsidR="00E5439C" w:rsidRPr="00E5439C" w:rsidRDefault="00E5439C" w:rsidP="00E5439C">
      <w:pPr>
        <w:spacing w:before="120" w:after="0" w:line="240" w:lineRule="auto"/>
        <w:rPr>
          <w:rFonts w:ascii="Times New Roman" w:eastAsia="Times New Roman" w:hAnsi="Times New Roman" w:cs="Times New Roman"/>
        </w:rPr>
      </w:pPr>
      <w:r w:rsidRPr="00E5439C">
        <w:rPr>
          <w:rFonts w:ascii="Times New Roman" w:eastAsia="Times New Roman" w:hAnsi="Times New Roman" w:cs="Times New Roman"/>
          <w:color w:val="000000"/>
          <w:sz w:val="20"/>
          <w:szCs w:val="20"/>
        </w:rPr>
        <w:t>University of Nairobi | 2023–Present</w:t>
      </w:r>
    </w:p>
    <w:p w:rsidR="00E5439C" w:rsidRPr="00E5439C" w:rsidRDefault="00E5439C" w:rsidP="00E5439C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5439C">
        <w:rPr>
          <w:rFonts w:ascii="Times New Roman" w:eastAsia="Times New Roman" w:hAnsi="Times New Roman" w:cs="Times New Roman"/>
          <w:color w:val="000000"/>
          <w:sz w:val="20"/>
          <w:szCs w:val="20"/>
        </w:rPr>
        <w:t>Led student governance, honing leadership, public speaking, and negotiation skills through active representation.</w:t>
      </w:r>
    </w:p>
    <w:p w:rsidR="00E5439C" w:rsidRPr="00E5439C" w:rsidRDefault="00E5439C" w:rsidP="00E5439C">
      <w:pPr>
        <w:spacing w:before="120" w:after="0" w:line="240" w:lineRule="auto"/>
        <w:rPr>
          <w:rFonts w:ascii="Times New Roman" w:eastAsia="Times New Roman" w:hAnsi="Times New Roman" w:cs="Times New Roman"/>
          <w:b/>
        </w:rPr>
      </w:pPr>
      <w:r w:rsidRPr="00E5439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Member, Professional Leadership Committee, Rotaract Club</w:t>
      </w:r>
    </w:p>
    <w:p w:rsidR="00E5439C" w:rsidRPr="00E5439C" w:rsidRDefault="00E5439C" w:rsidP="00E5439C">
      <w:pPr>
        <w:spacing w:before="120" w:after="0" w:line="240" w:lineRule="auto"/>
        <w:rPr>
          <w:rFonts w:ascii="Times New Roman" w:eastAsia="Times New Roman" w:hAnsi="Times New Roman" w:cs="Times New Roman"/>
        </w:rPr>
      </w:pPr>
      <w:r w:rsidRPr="00E5439C">
        <w:rPr>
          <w:rFonts w:ascii="Times New Roman" w:eastAsia="Times New Roman" w:hAnsi="Times New Roman" w:cs="Times New Roman"/>
          <w:color w:val="000000"/>
          <w:sz w:val="20"/>
          <w:szCs w:val="20"/>
        </w:rPr>
        <w:t>University of Nairobi | 2023–Present</w:t>
      </w:r>
    </w:p>
    <w:p w:rsidR="00E5439C" w:rsidRPr="00E5439C" w:rsidRDefault="00E5439C" w:rsidP="00E5439C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5439C">
        <w:rPr>
          <w:rFonts w:ascii="Times New Roman" w:eastAsia="Times New Roman" w:hAnsi="Times New Roman" w:cs="Times New Roman"/>
          <w:color w:val="000000"/>
          <w:sz w:val="20"/>
          <w:szCs w:val="20"/>
        </w:rPr>
        <w:t>Planned career-focused events, enhancing organizational, communication, and networking skills through collaboration with professionals and peers.</w:t>
      </w:r>
    </w:p>
    <w:p w:rsidR="00E5439C" w:rsidRPr="0026183F" w:rsidRDefault="00E5439C" w:rsidP="00E5439C">
      <w:pPr>
        <w:pStyle w:val="NormalWeb"/>
        <w:spacing w:before="240" w:beforeAutospacing="0" w:after="240" w:afterAutospacing="0"/>
        <w:rPr>
          <w:b/>
          <w:sz w:val="20"/>
          <w:szCs w:val="20"/>
          <w:u w:val="single"/>
        </w:rPr>
      </w:pPr>
      <w:r w:rsidRPr="00557A4A">
        <w:br/>
      </w:r>
      <w:r w:rsidRPr="0026183F">
        <w:rPr>
          <w:b/>
          <w:color w:val="000000"/>
          <w:sz w:val="20"/>
          <w:szCs w:val="20"/>
          <w:u w:val="single"/>
        </w:rPr>
        <w:t>INTERESTS</w:t>
      </w:r>
    </w:p>
    <w:p w:rsidR="00E5439C" w:rsidRPr="00E5439C" w:rsidRDefault="00E5439C" w:rsidP="00E5439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5439C">
        <w:rPr>
          <w:rFonts w:ascii="Times New Roman" w:eastAsia="Times New Roman" w:hAnsi="Times New Roman" w:cs="Times New Roman"/>
          <w:color w:val="000000"/>
          <w:sz w:val="20"/>
          <w:szCs w:val="20"/>
        </w:rPr>
        <w:t>Coding workshops, tech meetups, leading team initiatives, experimenting with software, exploring AI advancements.</w:t>
      </w:r>
    </w:p>
    <w:p w:rsidR="00557A4A" w:rsidRPr="00557A4A" w:rsidRDefault="0026183F" w:rsidP="00557A4A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26183F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A</w:t>
      </w:r>
      <w:r w:rsidR="00557A4A" w:rsidRPr="00557A4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CHIEVEMENTS</w:t>
      </w:r>
    </w:p>
    <w:p w:rsidR="00557A4A" w:rsidRPr="00557A4A" w:rsidRDefault="00557A4A" w:rsidP="0026183F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  <w:r w:rsidRPr="00BE15EC">
        <w:rPr>
          <w:color w:val="000000"/>
          <w:sz w:val="20"/>
          <w:szCs w:val="20"/>
        </w:rPr>
        <w:t>Best Performing Student, Butere Girls High School | Nov 2023</w:t>
      </w:r>
      <w:r w:rsidRPr="00BE15EC">
        <w:rPr>
          <w:color w:val="000000"/>
          <w:sz w:val="20"/>
          <w:szCs w:val="20"/>
        </w:rPr>
        <w:br/>
        <w:t xml:space="preserve"> Awarded for achieving an A grade (83 points) in KCSE exams. </w:t>
      </w:r>
    </w:p>
    <w:sectPr w:rsidR="00557A4A" w:rsidRPr="00557A4A" w:rsidSect="00FD7C04">
      <w:headerReference w:type="default" r:id="rId1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DBE" w:rsidRDefault="00C94DBE" w:rsidP="00187B92">
      <w:pPr>
        <w:spacing w:after="0" w:line="240" w:lineRule="auto"/>
      </w:pPr>
      <w:r>
        <w:separator/>
      </w:r>
    </w:p>
  </w:endnote>
  <w:endnote w:type="continuationSeparator" w:id="0">
    <w:p w:rsidR="00C94DBE" w:rsidRDefault="00C94DBE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DBE" w:rsidRDefault="00C94DBE" w:rsidP="00187B92">
      <w:pPr>
        <w:spacing w:after="0" w:line="240" w:lineRule="auto"/>
      </w:pPr>
      <w:r>
        <w:separator/>
      </w:r>
    </w:p>
  </w:footnote>
  <w:footnote w:type="continuationSeparator" w:id="0">
    <w:p w:rsidR="00C94DBE" w:rsidRDefault="00C94DBE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396D0C6" wp14:editId="2BD41A7E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1F386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:rsidR="002C0739" w:rsidRPr="00187B92" w:rsidRDefault="00556717" w:rsidP="00187B92">
                                    <w:pPr>
                                      <w:pStyle w:val="Title"/>
                                    </w:pPr>
                                    <w:r>
                                      <w:t>ted mcgowan</w:t>
                                    </w:r>
                                  </w:p>
                                  <w:p w:rsidR="002C0739" w:rsidRPr="00970D57" w:rsidRDefault="00556717" w:rsidP="00970D57">
                                    <w:pPr>
                                      <w:pStyle w:val="Subtitle"/>
                                    </w:pPr>
                                    <w:r>
                                      <w:t>office manager</w:t>
                                    </w:r>
                                  </w:p>
                                </w:tc>
                              </w:tr>
                            </w:tbl>
                            <w:p w:rsidR="009F0771" w:rsidRDefault="00C94DBE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96D0C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1F386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:rsidR="002C0739" w:rsidRPr="00187B92" w:rsidRDefault="00556717" w:rsidP="00187B92">
                              <w:pPr>
                                <w:pStyle w:val="Title"/>
                              </w:pPr>
                              <w:r>
                                <w:t>ted mcgowan</w:t>
                              </w:r>
                            </w:p>
                            <w:p w:rsidR="002C0739" w:rsidRPr="00970D57" w:rsidRDefault="00556717" w:rsidP="00970D57">
                              <w:pPr>
                                <w:pStyle w:val="Subtitle"/>
                              </w:pPr>
                              <w:r>
                                <w:t>office manager</w:t>
                              </w:r>
                            </w:p>
                          </w:tc>
                        </w:tr>
                      </w:tbl>
                      <w:p w:rsidR="009F0771" w:rsidRDefault="00C94DBE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4A62"/>
    <w:multiLevelType w:val="multilevel"/>
    <w:tmpl w:val="AE6C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D077E"/>
    <w:multiLevelType w:val="multilevel"/>
    <w:tmpl w:val="352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15915"/>
    <w:multiLevelType w:val="multilevel"/>
    <w:tmpl w:val="685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7610D"/>
    <w:multiLevelType w:val="multilevel"/>
    <w:tmpl w:val="DB2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74898"/>
    <w:multiLevelType w:val="multilevel"/>
    <w:tmpl w:val="B0B4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97AB1"/>
    <w:multiLevelType w:val="hybridMultilevel"/>
    <w:tmpl w:val="7864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B52A0"/>
    <w:multiLevelType w:val="hybridMultilevel"/>
    <w:tmpl w:val="0962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327DB"/>
    <w:multiLevelType w:val="hybridMultilevel"/>
    <w:tmpl w:val="79BA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051E2"/>
    <w:multiLevelType w:val="multilevel"/>
    <w:tmpl w:val="43D0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833BB"/>
    <w:multiLevelType w:val="multilevel"/>
    <w:tmpl w:val="B0B4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EE"/>
    <w:rsid w:val="000238EE"/>
    <w:rsid w:val="000345E6"/>
    <w:rsid w:val="001340F5"/>
    <w:rsid w:val="00157B6F"/>
    <w:rsid w:val="00187B92"/>
    <w:rsid w:val="0026183F"/>
    <w:rsid w:val="00293B83"/>
    <w:rsid w:val="002B4DF5"/>
    <w:rsid w:val="002C0739"/>
    <w:rsid w:val="00336B16"/>
    <w:rsid w:val="00376C5B"/>
    <w:rsid w:val="0039505A"/>
    <w:rsid w:val="00411EE5"/>
    <w:rsid w:val="00431971"/>
    <w:rsid w:val="0044748F"/>
    <w:rsid w:val="00486E5D"/>
    <w:rsid w:val="00556717"/>
    <w:rsid w:val="00557A4A"/>
    <w:rsid w:val="00581FC8"/>
    <w:rsid w:val="005F41D0"/>
    <w:rsid w:val="006A3CE7"/>
    <w:rsid w:val="006B6D95"/>
    <w:rsid w:val="006E04BE"/>
    <w:rsid w:val="0085317C"/>
    <w:rsid w:val="008C33FB"/>
    <w:rsid w:val="00941E5B"/>
    <w:rsid w:val="00AF7BCF"/>
    <w:rsid w:val="00BE1091"/>
    <w:rsid w:val="00BE15EC"/>
    <w:rsid w:val="00C94DBE"/>
    <w:rsid w:val="00C9648E"/>
    <w:rsid w:val="00CE014D"/>
    <w:rsid w:val="00D1599B"/>
    <w:rsid w:val="00D4187F"/>
    <w:rsid w:val="00D460EA"/>
    <w:rsid w:val="00D70063"/>
    <w:rsid w:val="00E31DF9"/>
    <w:rsid w:val="00E5439C"/>
    <w:rsid w:val="00EA0BE6"/>
    <w:rsid w:val="00F24F1D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892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1F386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F386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1F386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1F386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1F386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1F386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1F386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1F386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1F386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1F386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1F3864" w:themeColor="accent1" w:themeShade="80"/>
        <w:bottom w:val="single" w:sz="18" w:space="2" w:color="1F386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2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oturi@uonbi.ac.k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waiganjo@uonbi.ac.k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moturi@uonbi.ac.k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onyango490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waiganjo@uonbi.ac.ke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vonyango490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30E8A7CC664E3BBD9C63D1E17AB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33CB2-A4B9-4F48-83D2-4D2E394BDB09}"/>
      </w:docPartPr>
      <w:docPartBody>
        <w:p w:rsidR="008924F6" w:rsidRDefault="00FF6917">
          <w:pPr>
            <w:pStyle w:val="CD30E8A7CC664E3BBD9C63D1E17AB21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17"/>
    <w:rsid w:val="00676476"/>
    <w:rsid w:val="008924F6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486096E7F34A298CB1B450100E7ED4">
    <w:name w:val="C5486096E7F34A298CB1B450100E7ED4"/>
  </w:style>
  <w:style w:type="paragraph" w:customStyle="1" w:styleId="CD30E8A7CC664E3BBD9C63D1E17AB21D">
    <w:name w:val="CD30E8A7CC664E3BBD9C63D1E17AB2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resume.dotx</Template>
  <TotalTime>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2025-06-02T06:35:00Z</dcterms:created>
  <dcterms:modified xsi:type="dcterms:W3CDTF">2025-06-02T06:35:00Z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